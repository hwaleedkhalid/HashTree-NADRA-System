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C39D1" w14:textId="77777777" w:rsidR="00952F7D" w:rsidRDefault="005526B1" w:rsidP="00A602AF">
      <w:pPr>
        <w:pStyle w:val="GraphicAnchor"/>
      </w:pPr>
      <w:r w:rsidRPr="00E44B70">
        <w:rPr>
          <w:noProof/>
          <w:lang w:eastAsia="en-AU"/>
        </w:rPr>
        <w:drawing>
          <wp:anchor distT="0" distB="0" distL="114300" distR="114300" simplePos="0" relativeHeight="251665407" behindDoc="1" locked="0" layoutInCell="1" allowOverlap="1" wp14:anchorId="41002158" wp14:editId="3D0C0DC7">
            <wp:simplePos x="0" y="0"/>
            <wp:positionH relativeFrom="margin">
              <wp:posOffset>-466090</wp:posOffset>
            </wp:positionH>
            <wp:positionV relativeFrom="margin">
              <wp:posOffset>0</wp:posOffset>
            </wp:positionV>
            <wp:extent cx="6846570" cy="9132570"/>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46570" cy="9132570"/>
                    </a:xfrm>
                    <a:prstGeom prst="rect">
                      <a:avLst/>
                    </a:prstGeom>
                  </pic:spPr>
                </pic:pic>
              </a:graphicData>
            </a:graphic>
            <wp14:sizeRelH relativeFrom="page">
              <wp14:pctWidth>0</wp14:pctWidth>
            </wp14:sizeRelH>
            <wp14:sizeRelV relativeFrom="page">
              <wp14:pctHeight>0</wp14:pctHeight>
            </wp14:sizeRelV>
          </wp:anchor>
        </w:drawing>
      </w:r>
      <w:r w:rsidRPr="00E44B70">
        <w:rPr>
          <w:noProof/>
          <w:lang w:eastAsia="en-AU"/>
        </w:rPr>
        <mc:AlternateContent>
          <mc:Choice Requires="wps">
            <w:drawing>
              <wp:anchor distT="0" distB="0" distL="114300" distR="114300" simplePos="0" relativeHeight="251673600" behindDoc="1" locked="0" layoutInCell="1" allowOverlap="1" wp14:anchorId="127958D9" wp14:editId="5452303B">
                <wp:simplePos x="0" y="0"/>
                <wp:positionH relativeFrom="column">
                  <wp:posOffset>-466090</wp:posOffset>
                </wp:positionH>
                <wp:positionV relativeFrom="paragraph">
                  <wp:posOffset>2509520</wp:posOffset>
                </wp:positionV>
                <wp:extent cx="5735320" cy="6426200"/>
                <wp:effectExtent l="0" t="0" r="0" b="0"/>
                <wp:wrapNone/>
                <wp:docPr id="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35320" cy="6426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chemeClr val="accent1"/>
                        </a:solidFill>
                        <a:ln w="12700">
                          <a:miter lim="400000"/>
                        </a:ln>
                      </wps:spPr>
                      <wps:bodyPr lIns="38100" tIns="38100" rIns="38100" bIns="38100" anchor="ctr"/>
                    </wps:wsp>
                  </a:graphicData>
                </a:graphic>
              </wp:anchor>
            </w:drawing>
          </mc:Choice>
          <mc:Fallback>
            <w:pict>
              <v:shape w14:anchorId="4C98ABEF" id="Shape" o:spid="_x0000_s1026" alt="&quot;&quot;" style="position:absolute;margin-left:-36.7pt;margin-top:197.6pt;width:451.6pt;height:506pt;z-index:-25164288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" path="m,l21600,14168r,7432l,21600,,xe" fillcolor="#e2b80f [3204]" stroked="f" strokeweight="1pt">
                <v:stroke miterlimit="4" joinstyle="miter"/>
                <v:path arrowok="t" o:extrusionok="f" o:connecttype="custom" o:connectlocs="2867660,3213100;2867660,3213100;2867660,3213100;2867660,3213100" o:connectangles="0,90,180,270"/>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5"/>
        <w:gridCol w:w="4675"/>
      </w:tblGrid>
      <w:tr w:rsidR="00A602AF" w14:paraId="683BCCFE" w14:textId="77777777" w:rsidTr="00A07DCE">
        <w:trPr>
          <w:trHeight w:val="2341"/>
        </w:trPr>
        <w:tc>
          <w:tcPr>
            <w:tcW w:w="9350" w:type="dxa"/>
            <w:gridSpan w:val="2"/>
            <w:vAlign w:val="center"/>
          </w:tcPr>
          <w:p w14:paraId="1132E304" w14:textId="2EC2AABB" w:rsidR="00A602AF" w:rsidRPr="00A602AF" w:rsidRDefault="00EB47B7" w:rsidP="00A123DD">
            <w:pPr>
              <w:pStyle w:val="Heading1"/>
            </w:pPr>
            <w:r w:rsidRPr="00EB47B7">
              <w:rPr>
                <w:sz w:val="48"/>
                <w:szCs w:val="48"/>
              </w:rPr>
              <w:t>Comparative Analysis of Hashing Technique</w:t>
            </w:r>
          </w:p>
        </w:tc>
      </w:tr>
      <w:tr w:rsidR="00A602AF" w14:paraId="44A5E7C9" w14:textId="77777777" w:rsidTr="00A07DCE">
        <w:trPr>
          <w:trHeight w:val="8895"/>
        </w:trPr>
        <w:tc>
          <w:tcPr>
            <w:tcW w:w="4675" w:type="dxa"/>
            <w:vAlign w:val="center"/>
          </w:tcPr>
          <w:p w14:paraId="5934237C" w14:textId="7D1C81C6" w:rsidR="00A602AF" w:rsidRDefault="00A602AF" w:rsidP="00A602AF"/>
        </w:tc>
        <w:tc>
          <w:tcPr>
            <w:tcW w:w="4675" w:type="dxa"/>
          </w:tcPr>
          <w:p w14:paraId="40422583" w14:textId="77777777" w:rsidR="00A602AF" w:rsidRDefault="00A602AF"/>
        </w:tc>
      </w:tr>
      <w:tr w:rsidR="00A602AF" w14:paraId="5C986AA4" w14:textId="77777777" w:rsidTr="00A07DCE">
        <w:trPr>
          <w:trHeight w:val="2718"/>
        </w:trPr>
        <w:tc>
          <w:tcPr>
            <w:tcW w:w="4675" w:type="dxa"/>
          </w:tcPr>
          <w:p w14:paraId="2BB9D1A7" w14:textId="432C60AD" w:rsidR="00A602AF" w:rsidRPr="00A602AF" w:rsidRDefault="00EB47B7" w:rsidP="00A602AF">
            <w:pPr>
              <w:pStyle w:val="Heading2"/>
            </w:pPr>
            <w:r>
              <w:t>Waleed Khalid</w:t>
            </w:r>
          </w:p>
          <w:p w14:paraId="12ACC006" w14:textId="5111E295" w:rsidR="00A602AF" w:rsidRPr="00A602AF" w:rsidRDefault="00EB47B7" w:rsidP="00A602AF">
            <w:pPr>
              <w:pStyle w:val="Heading2"/>
            </w:pPr>
            <w:r>
              <w:t>December 31, 2023</w:t>
            </w:r>
          </w:p>
          <w:p w14:paraId="084F5D2E" w14:textId="65D4136A" w:rsidR="00A602AF" w:rsidRDefault="00EB47B7" w:rsidP="00A123DD">
            <w:pPr>
              <w:pStyle w:val="Heading2"/>
            </w:pPr>
            <w:r>
              <w:t>E-ID: 03-134222-111</w:t>
            </w:r>
          </w:p>
        </w:tc>
        <w:tc>
          <w:tcPr>
            <w:tcW w:w="4675" w:type="dxa"/>
          </w:tcPr>
          <w:p w14:paraId="67B66D9F" w14:textId="77777777" w:rsidR="00A602AF" w:rsidRDefault="00A602AF"/>
        </w:tc>
      </w:tr>
    </w:tbl>
    <w:p w14:paraId="5E3FF569" w14:textId="77777777" w:rsidR="00A602AF" w:rsidRDefault="00A602AF"/>
    <w:p w14:paraId="56B6A332" w14:textId="77777777" w:rsidR="009B2968" w:rsidRDefault="009B29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9350"/>
      </w:tblGrid>
      <w:tr w:rsidR="00EB47B7" w14:paraId="1C95F4CC" w14:textId="77777777" w:rsidTr="00753D68">
        <w:trPr>
          <w:trHeight w:val="11006"/>
        </w:trPr>
        <w:tc>
          <w:tcPr>
            <w:tcW w:w="9350" w:type="dxa"/>
          </w:tcPr>
          <w:p w14:paraId="7AC88188" w14:textId="77777777" w:rsidR="00EB47B7" w:rsidRPr="00332714" w:rsidRDefault="00EB47B7" w:rsidP="00E832AC">
            <w:pPr>
              <w:pStyle w:val="Heading5"/>
              <w:rPr>
                <w:sz w:val="36"/>
                <w:szCs w:val="36"/>
              </w:rPr>
            </w:pPr>
            <w:r w:rsidRPr="00332714">
              <w:rPr>
                <w:sz w:val="36"/>
                <w:szCs w:val="36"/>
              </w:rPr>
              <w:t>Summary</w:t>
            </w:r>
          </w:p>
          <w:p w14:paraId="791E3816" w14:textId="77777777" w:rsidR="00EB47B7" w:rsidRDefault="00EB47B7" w:rsidP="009B2968"/>
          <w:p w14:paraId="175AA399" w14:textId="547FA6A1" w:rsidR="00EB47B7" w:rsidRPr="009C1F50" w:rsidRDefault="00EB47B7" w:rsidP="00EB47B7">
            <w:pPr>
              <w:rPr>
                <w:sz w:val="28"/>
                <w:szCs w:val="28"/>
              </w:rPr>
            </w:pPr>
            <w:r w:rsidRPr="009C1F50">
              <w:rPr>
                <w:sz w:val="28"/>
                <w:szCs w:val="28"/>
              </w:rPr>
              <w:t>This report presents a comparative analysis of three different hashing techniques—linear probing, chaining with linked lists, and chaining with Binary Search Trees (BST)</w:t>
            </w:r>
            <w:r>
              <w:rPr>
                <w:sz w:val="28"/>
                <w:szCs w:val="28"/>
              </w:rPr>
              <w:t>, AVL</w:t>
            </w:r>
            <w:r w:rsidRPr="009C1F50">
              <w:rPr>
                <w:sz w:val="28"/>
                <w:szCs w:val="28"/>
              </w:rPr>
              <w:t>—applied to the hashing of prime, even, and odd numbers. The study aims to evaluate the performance of each technique in terms of search operations, collisions, and efficiency.</w:t>
            </w:r>
          </w:p>
          <w:p w14:paraId="0B42E4F3" w14:textId="77777777" w:rsidR="00EB47B7" w:rsidRDefault="00EB47B7" w:rsidP="00A123DD">
            <w:pPr>
              <w:pStyle w:val="Text"/>
            </w:pPr>
          </w:p>
          <w:p w14:paraId="0AD904A7" w14:textId="6BC4E44F" w:rsidR="00EB47B7" w:rsidRDefault="00EB47B7" w:rsidP="00EB47B7">
            <w:pPr>
              <w:pStyle w:val="ImageCaption"/>
              <w:ind w:left="0"/>
            </w:pPr>
          </w:p>
          <w:p w14:paraId="297180E3" w14:textId="201E63E2" w:rsidR="00EB47B7" w:rsidRPr="00490B4D" w:rsidRDefault="00EB47B7" w:rsidP="00EB47B7">
            <w:pPr>
              <w:pStyle w:val="Heading5"/>
              <w:rPr>
                <w:sz w:val="36"/>
                <w:szCs w:val="36"/>
              </w:rPr>
            </w:pPr>
            <w:r w:rsidRPr="00490B4D">
              <w:rPr>
                <w:sz w:val="36"/>
                <w:szCs w:val="36"/>
              </w:rPr>
              <w:t>Introduction:</w:t>
            </w:r>
          </w:p>
          <w:p w14:paraId="6BF5FFDD" w14:textId="77777777" w:rsidR="00EB47B7" w:rsidRDefault="00EB47B7" w:rsidP="00EB47B7"/>
          <w:p w14:paraId="60B65DE8" w14:textId="77777777" w:rsidR="00EB47B7" w:rsidRPr="009C1F50" w:rsidRDefault="00EB47B7" w:rsidP="00EB47B7">
            <w:pPr>
              <w:rPr>
                <w:sz w:val="28"/>
                <w:szCs w:val="28"/>
              </w:rPr>
            </w:pPr>
            <w:r w:rsidRPr="009C1F50">
              <w:rPr>
                <w:sz w:val="28"/>
                <w:szCs w:val="28"/>
              </w:rPr>
              <w:t>Hashing is a widely used technique for efficient data retrieval, particularly when dealing with large datasets. In this study, we explore and compare three hashing techniques using prime, even, and odd numbers as key inputs.</w:t>
            </w:r>
          </w:p>
          <w:p w14:paraId="70A9649C" w14:textId="77777777" w:rsidR="00EB47B7" w:rsidRDefault="00EB47B7" w:rsidP="00EB47B7"/>
          <w:p w14:paraId="062F0291" w14:textId="77777777" w:rsidR="00EB47B7" w:rsidRDefault="00EB47B7" w:rsidP="00EB47B7"/>
          <w:p w14:paraId="47AC6E37" w14:textId="3916C77D" w:rsidR="00EB47B7" w:rsidRPr="00490B4D" w:rsidRDefault="00EB47B7" w:rsidP="00EB47B7">
            <w:pPr>
              <w:pStyle w:val="Heading5"/>
              <w:rPr>
                <w:sz w:val="36"/>
                <w:szCs w:val="36"/>
              </w:rPr>
            </w:pPr>
            <w:r w:rsidRPr="00490B4D">
              <w:rPr>
                <w:sz w:val="36"/>
                <w:szCs w:val="36"/>
              </w:rPr>
              <w:t>Implementation:</w:t>
            </w:r>
          </w:p>
          <w:p w14:paraId="424CCAFE" w14:textId="77777777" w:rsidR="00EB47B7" w:rsidRDefault="00EB47B7" w:rsidP="00EB47B7"/>
          <w:p w14:paraId="0A6ACBE6" w14:textId="77777777" w:rsidR="00EB47B7" w:rsidRPr="00EB47B7" w:rsidRDefault="00EB47B7" w:rsidP="00EB47B7">
            <w:pPr>
              <w:pStyle w:val="ListParagraph"/>
              <w:numPr>
                <w:ilvl w:val="0"/>
                <w:numId w:val="1"/>
              </w:numPr>
              <w:rPr>
                <w:sz w:val="28"/>
                <w:szCs w:val="28"/>
              </w:rPr>
            </w:pPr>
            <w:r w:rsidRPr="00EB47B7">
              <w:rPr>
                <w:sz w:val="28"/>
                <w:szCs w:val="28"/>
              </w:rPr>
              <w:t>The code is written in C++ and includes separate implementations for prime, even, and odd numbers.</w:t>
            </w:r>
          </w:p>
          <w:p w14:paraId="3E1CEDC7" w14:textId="4885878D" w:rsidR="00EB47B7" w:rsidRPr="00EB47B7" w:rsidRDefault="00EB47B7" w:rsidP="00EB47B7">
            <w:pPr>
              <w:pStyle w:val="ListParagraph"/>
              <w:numPr>
                <w:ilvl w:val="0"/>
                <w:numId w:val="1"/>
              </w:numPr>
              <w:rPr>
                <w:sz w:val="28"/>
                <w:szCs w:val="28"/>
              </w:rPr>
            </w:pPr>
            <w:r w:rsidRPr="00EB47B7">
              <w:rPr>
                <w:sz w:val="28"/>
                <w:szCs w:val="28"/>
              </w:rPr>
              <w:t>For each technique, the code measures the number of comparisons made during 100 search operations and tracks the total number of collisions.</w:t>
            </w:r>
          </w:p>
          <w:p w14:paraId="7F09999A" w14:textId="77777777" w:rsidR="00EB47B7" w:rsidRPr="00EB47B7" w:rsidRDefault="00EB47B7" w:rsidP="00EB47B7"/>
          <w:p w14:paraId="4294400D" w14:textId="77777777" w:rsidR="00EB47B7" w:rsidRDefault="00EB47B7" w:rsidP="00211CE6">
            <w:pPr>
              <w:pStyle w:val="ImageCaption"/>
              <w:jc w:val="both"/>
            </w:pPr>
          </w:p>
          <w:p w14:paraId="6BF60B5C" w14:textId="519DE582" w:rsidR="00EB47B7" w:rsidRPr="00490B4D" w:rsidRDefault="00EB47B7" w:rsidP="00EB47B7">
            <w:pPr>
              <w:pStyle w:val="Heading5"/>
              <w:rPr>
                <w:sz w:val="36"/>
                <w:szCs w:val="36"/>
              </w:rPr>
            </w:pPr>
            <w:r w:rsidRPr="00490B4D">
              <w:rPr>
                <w:sz w:val="36"/>
                <w:szCs w:val="36"/>
              </w:rPr>
              <w:t>Results and Analysis:</w:t>
            </w:r>
          </w:p>
          <w:p w14:paraId="46EB8F86" w14:textId="77777777" w:rsidR="00EB47B7" w:rsidRDefault="00EB47B7" w:rsidP="00EB47B7"/>
          <w:p w14:paraId="249ABE57" w14:textId="2F95BDAC" w:rsidR="00EB47B7" w:rsidRPr="00490B4D" w:rsidRDefault="00EB47B7" w:rsidP="00EB47B7">
            <w:pPr>
              <w:pStyle w:val="ListParagraph"/>
              <w:numPr>
                <w:ilvl w:val="0"/>
                <w:numId w:val="4"/>
              </w:numPr>
              <w:rPr>
                <w:sz w:val="28"/>
                <w:szCs w:val="28"/>
              </w:rPr>
            </w:pPr>
            <w:r w:rsidRPr="00490B4D">
              <w:rPr>
                <w:sz w:val="28"/>
                <w:szCs w:val="28"/>
              </w:rPr>
              <w:t>Linear Probing:</w:t>
            </w:r>
          </w:p>
          <w:p w14:paraId="4A080054" w14:textId="77777777" w:rsidR="00EB47B7" w:rsidRDefault="00EB47B7" w:rsidP="00EB47B7">
            <w:pPr>
              <w:pStyle w:val="ListParagraph"/>
            </w:pPr>
          </w:p>
          <w:tbl>
            <w:tblPr>
              <w:tblStyle w:val="TableGrid"/>
              <w:tblW w:w="0" w:type="auto"/>
              <w:tblInd w:w="1440" w:type="dxa"/>
              <w:tblLook w:val="04A0" w:firstRow="1" w:lastRow="0" w:firstColumn="1" w:lastColumn="0" w:noHBand="0" w:noVBand="1"/>
            </w:tblPr>
            <w:tblGrid>
              <w:gridCol w:w="2875"/>
              <w:gridCol w:w="5025"/>
            </w:tblGrid>
            <w:tr w:rsidR="00EB47B7" w14:paraId="5B2A4027" w14:textId="77777777" w:rsidTr="00EB47B7">
              <w:tc>
                <w:tcPr>
                  <w:tcW w:w="2875" w:type="dxa"/>
                </w:tcPr>
                <w:p w14:paraId="075FFE6A" w14:textId="0671C016" w:rsidR="00EB47B7" w:rsidRDefault="00EB47B7" w:rsidP="00EB47B7">
                  <w:pPr>
                    <w:pStyle w:val="ListParagraph"/>
                    <w:ind w:left="0"/>
                  </w:pPr>
                  <w:r>
                    <w:t>Prime Numbers</w:t>
                  </w:r>
                </w:p>
              </w:tc>
              <w:tc>
                <w:tcPr>
                  <w:tcW w:w="5025" w:type="dxa"/>
                </w:tcPr>
                <w:p w14:paraId="4A5A0299" w14:textId="77777777" w:rsidR="00EB47B7" w:rsidRDefault="00EB47B7" w:rsidP="00EB47B7">
                  <w:pPr>
                    <w:pStyle w:val="ListParagraph"/>
                    <w:ind w:left="0"/>
                  </w:pPr>
                  <w:r>
                    <w:t>Total Collisions: 10</w:t>
                  </w:r>
                </w:p>
                <w:p w14:paraId="0F3A3E71" w14:textId="77777777" w:rsidR="00EB47B7" w:rsidRDefault="00EB47B7" w:rsidP="00EB47B7">
                  <w:pPr>
                    <w:pStyle w:val="ListParagraph"/>
                    <w:ind w:left="0"/>
                  </w:pPr>
                  <w:r>
                    <w:t>Total Search 100 iteration: 101850</w:t>
                  </w:r>
                </w:p>
                <w:p w14:paraId="08AFCBCE" w14:textId="49EC2143" w:rsidR="00EB47B7" w:rsidRDefault="00EB47B7" w:rsidP="00EB47B7">
                  <w:pPr>
                    <w:pStyle w:val="ListParagraph"/>
                    <w:ind w:left="0"/>
                  </w:pPr>
                  <w:r>
                    <w:t>Average Searches per iteration: 1018</w:t>
                  </w:r>
                </w:p>
              </w:tc>
            </w:tr>
            <w:tr w:rsidR="00EB47B7" w14:paraId="7F3393BA" w14:textId="77777777" w:rsidTr="00EB47B7">
              <w:tc>
                <w:tcPr>
                  <w:tcW w:w="2875" w:type="dxa"/>
                </w:tcPr>
                <w:p w14:paraId="7EEBF959" w14:textId="5C4A8175" w:rsidR="00EB47B7" w:rsidRDefault="00EB47B7" w:rsidP="00EB47B7">
                  <w:pPr>
                    <w:pStyle w:val="ListParagraph"/>
                    <w:ind w:left="0"/>
                  </w:pPr>
                  <w:r>
                    <w:t>Even Numbers</w:t>
                  </w:r>
                </w:p>
              </w:tc>
              <w:tc>
                <w:tcPr>
                  <w:tcW w:w="5025" w:type="dxa"/>
                </w:tcPr>
                <w:p w14:paraId="431510A2" w14:textId="7692A88D" w:rsidR="00EB47B7" w:rsidRDefault="00EB47B7" w:rsidP="00EB47B7">
                  <w:pPr>
                    <w:pStyle w:val="ListParagraph"/>
                    <w:ind w:left="0"/>
                  </w:pPr>
                  <w:r>
                    <w:t xml:space="preserve">Total Collisions: </w:t>
                  </w:r>
                  <w:r>
                    <w:t>3</w:t>
                  </w:r>
                </w:p>
                <w:p w14:paraId="1A2BEBAC" w14:textId="38F79308" w:rsidR="00EB47B7" w:rsidRDefault="00EB47B7" w:rsidP="00EB47B7">
                  <w:pPr>
                    <w:pStyle w:val="ListParagraph"/>
                    <w:ind w:left="0"/>
                  </w:pPr>
                  <w:r>
                    <w:t>Total Search 100 iteration: 1</w:t>
                  </w:r>
                  <w:r>
                    <w:t>23491</w:t>
                  </w:r>
                </w:p>
                <w:p w14:paraId="3DC9BBBA" w14:textId="29C8A2D0" w:rsidR="00EB47B7" w:rsidRDefault="00EB47B7" w:rsidP="00EB47B7">
                  <w:pPr>
                    <w:pStyle w:val="ListParagraph"/>
                    <w:ind w:left="0"/>
                  </w:pPr>
                  <w:r>
                    <w:t>Average Searches per iteration: 1</w:t>
                  </w:r>
                  <w:r>
                    <w:t>234.91</w:t>
                  </w:r>
                </w:p>
              </w:tc>
            </w:tr>
            <w:tr w:rsidR="00EB47B7" w14:paraId="5A0BD581" w14:textId="77777777" w:rsidTr="00EB47B7">
              <w:tc>
                <w:tcPr>
                  <w:tcW w:w="2875" w:type="dxa"/>
                </w:tcPr>
                <w:p w14:paraId="78B73982" w14:textId="7C8DF60F" w:rsidR="00EB47B7" w:rsidRDefault="00EB47B7" w:rsidP="00EB47B7">
                  <w:pPr>
                    <w:pStyle w:val="ListParagraph"/>
                    <w:ind w:left="0"/>
                  </w:pPr>
                  <w:r>
                    <w:t>Odd Numbers</w:t>
                  </w:r>
                </w:p>
              </w:tc>
              <w:tc>
                <w:tcPr>
                  <w:tcW w:w="5025" w:type="dxa"/>
                </w:tcPr>
                <w:p w14:paraId="111AD092" w14:textId="00E849AE" w:rsidR="00EB47B7" w:rsidRDefault="00EB47B7" w:rsidP="00EB47B7">
                  <w:pPr>
                    <w:pStyle w:val="ListParagraph"/>
                    <w:ind w:left="0"/>
                  </w:pPr>
                  <w:r>
                    <w:t xml:space="preserve">Total Collisions: </w:t>
                  </w:r>
                  <w:r>
                    <w:t>3</w:t>
                  </w:r>
                </w:p>
                <w:p w14:paraId="4CC01DB2" w14:textId="210C635C" w:rsidR="00EB47B7" w:rsidRDefault="00EB47B7" w:rsidP="00EB47B7">
                  <w:pPr>
                    <w:pStyle w:val="ListParagraph"/>
                    <w:ind w:left="0"/>
                  </w:pPr>
                  <w:r>
                    <w:t>Total Search 100 iteration: 1</w:t>
                  </w:r>
                  <w:r>
                    <w:t>30280</w:t>
                  </w:r>
                </w:p>
                <w:p w14:paraId="282622A5" w14:textId="1F075B92" w:rsidR="00EB47B7" w:rsidRDefault="00EB47B7" w:rsidP="00EB47B7">
                  <w:pPr>
                    <w:pStyle w:val="ListParagraph"/>
                    <w:ind w:left="0"/>
                  </w:pPr>
                  <w:r>
                    <w:t>Average Searches per iteration: 1</w:t>
                  </w:r>
                  <w:r>
                    <w:t>302.8</w:t>
                  </w:r>
                </w:p>
              </w:tc>
            </w:tr>
          </w:tbl>
          <w:p w14:paraId="4C6A1434" w14:textId="13F9B508" w:rsidR="00EB47B7" w:rsidRDefault="00EB47B7" w:rsidP="00EB47B7">
            <w:pPr>
              <w:pStyle w:val="ListParagraph"/>
              <w:ind w:left="1440"/>
            </w:pPr>
          </w:p>
        </w:tc>
      </w:tr>
      <w:tr w:rsidR="00EB47B7" w14:paraId="219DE9F6" w14:textId="77777777" w:rsidTr="00753D68">
        <w:trPr>
          <w:trHeight w:val="11006"/>
        </w:trPr>
        <w:tc>
          <w:tcPr>
            <w:tcW w:w="9350" w:type="dxa"/>
          </w:tcPr>
          <w:p w14:paraId="6184AE1C" w14:textId="77777777" w:rsidR="00EB47B7" w:rsidRDefault="00EB47B7" w:rsidP="00EB47B7">
            <w:pPr>
              <w:pStyle w:val="Heading5"/>
              <w:ind w:left="720"/>
            </w:pPr>
          </w:p>
          <w:p w14:paraId="721C3F7D" w14:textId="77777777" w:rsidR="00EB47B7" w:rsidRPr="00490B4D" w:rsidRDefault="00EB47B7" w:rsidP="00EB47B7">
            <w:pPr>
              <w:pStyle w:val="ListParagraph"/>
              <w:numPr>
                <w:ilvl w:val="0"/>
                <w:numId w:val="4"/>
              </w:numPr>
              <w:rPr>
                <w:sz w:val="28"/>
                <w:szCs w:val="28"/>
              </w:rPr>
            </w:pPr>
            <w:r w:rsidRPr="00490B4D">
              <w:rPr>
                <w:sz w:val="28"/>
                <w:szCs w:val="28"/>
              </w:rPr>
              <w:t>Chaining with Linked List</w:t>
            </w:r>
          </w:p>
          <w:p w14:paraId="4AF15DF2" w14:textId="77777777" w:rsidR="00EB47B7" w:rsidRDefault="00EB47B7" w:rsidP="00EB47B7">
            <w:pPr>
              <w:pStyle w:val="ListParagraph"/>
            </w:pPr>
          </w:p>
          <w:tbl>
            <w:tblPr>
              <w:tblStyle w:val="TableGrid"/>
              <w:tblW w:w="0" w:type="auto"/>
              <w:tblInd w:w="1440" w:type="dxa"/>
              <w:tblLook w:val="04A0" w:firstRow="1" w:lastRow="0" w:firstColumn="1" w:lastColumn="0" w:noHBand="0" w:noVBand="1"/>
            </w:tblPr>
            <w:tblGrid>
              <w:gridCol w:w="2875"/>
              <w:gridCol w:w="5025"/>
            </w:tblGrid>
            <w:tr w:rsidR="00EB47B7" w14:paraId="1844F941" w14:textId="77777777" w:rsidTr="007964DD">
              <w:tc>
                <w:tcPr>
                  <w:tcW w:w="2875" w:type="dxa"/>
                </w:tcPr>
                <w:p w14:paraId="40BC940C" w14:textId="77777777" w:rsidR="00EB47B7" w:rsidRDefault="00EB47B7" w:rsidP="00EB47B7">
                  <w:pPr>
                    <w:pStyle w:val="ListParagraph"/>
                    <w:ind w:left="0"/>
                  </w:pPr>
                  <w:r>
                    <w:t>Prime Numbers</w:t>
                  </w:r>
                </w:p>
              </w:tc>
              <w:tc>
                <w:tcPr>
                  <w:tcW w:w="5025" w:type="dxa"/>
                </w:tcPr>
                <w:p w14:paraId="1D887118" w14:textId="6FBFEDEE" w:rsidR="00EB47B7" w:rsidRDefault="00EB47B7" w:rsidP="00EB47B7">
                  <w:pPr>
                    <w:pStyle w:val="ListParagraph"/>
                    <w:ind w:left="0"/>
                  </w:pPr>
                  <w:r>
                    <w:t xml:space="preserve">Total Collisions: </w:t>
                  </w:r>
                  <w:r>
                    <w:t>24</w:t>
                  </w:r>
                </w:p>
                <w:p w14:paraId="16676C4E" w14:textId="53CBD14F" w:rsidR="00EB47B7" w:rsidRDefault="00EB47B7" w:rsidP="00EB47B7">
                  <w:pPr>
                    <w:pStyle w:val="ListParagraph"/>
                    <w:ind w:left="0"/>
                  </w:pPr>
                  <w:r>
                    <w:t xml:space="preserve">Total Search 100 iteration: </w:t>
                  </w:r>
                  <w:r>
                    <w:t>47</w:t>
                  </w:r>
                </w:p>
                <w:p w14:paraId="18B2A3DC" w14:textId="4B260A27" w:rsidR="00EB47B7" w:rsidRDefault="00EB47B7" w:rsidP="00EB47B7">
                  <w:pPr>
                    <w:pStyle w:val="ListParagraph"/>
                    <w:ind w:left="0"/>
                  </w:pPr>
                  <w:r>
                    <w:t xml:space="preserve">Average Searches per iteration: </w:t>
                  </w:r>
                  <w:r>
                    <w:t>0.47</w:t>
                  </w:r>
                </w:p>
              </w:tc>
            </w:tr>
            <w:tr w:rsidR="00EB47B7" w14:paraId="748E2BE5" w14:textId="77777777" w:rsidTr="007964DD">
              <w:tc>
                <w:tcPr>
                  <w:tcW w:w="2875" w:type="dxa"/>
                </w:tcPr>
                <w:p w14:paraId="291AED49" w14:textId="77777777" w:rsidR="00EB47B7" w:rsidRDefault="00EB47B7" w:rsidP="00EB47B7">
                  <w:pPr>
                    <w:pStyle w:val="ListParagraph"/>
                    <w:ind w:left="0"/>
                  </w:pPr>
                  <w:r>
                    <w:t>Even Numbers</w:t>
                  </w:r>
                </w:p>
              </w:tc>
              <w:tc>
                <w:tcPr>
                  <w:tcW w:w="5025" w:type="dxa"/>
                </w:tcPr>
                <w:p w14:paraId="090DC59E" w14:textId="4369C390" w:rsidR="00EB47B7" w:rsidRDefault="00EB47B7" w:rsidP="00EB47B7">
                  <w:pPr>
                    <w:pStyle w:val="ListParagraph"/>
                    <w:ind w:left="0"/>
                  </w:pPr>
                  <w:r>
                    <w:t xml:space="preserve">Total Collisions: </w:t>
                  </w:r>
                  <w:r>
                    <w:t>0</w:t>
                  </w:r>
                </w:p>
                <w:p w14:paraId="7062E56F" w14:textId="435E2003" w:rsidR="00EB47B7" w:rsidRDefault="00EB47B7" w:rsidP="00EB47B7">
                  <w:pPr>
                    <w:pStyle w:val="ListParagraph"/>
                    <w:ind w:left="0"/>
                  </w:pPr>
                  <w:r>
                    <w:t xml:space="preserve">Total Search 100 iteration: </w:t>
                  </w:r>
                  <w:r>
                    <w:t>65</w:t>
                  </w:r>
                </w:p>
                <w:p w14:paraId="1D08C584" w14:textId="34E45960" w:rsidR="00EB47B7" w:rsidRDefault="00EB47B7" w:rsidP="00EB47B7">
                  <w:pPr>
                    <w:pStyle w:val="ListParagraph"/>
                    <w:ind w:left="0"/>
                  </w:pPr>
                  <w:r>
                    <w:t xml:space="preserve">Average Searches per iteration: </w:t>
                  </w:r>
                  <w:r>
                    <w:t>0.65</w:t>
                  </w:r>
                </w:p>
              </w:tc>
            </w:tr>
            <w:tr w:rsidR="00EB47B7" w14:paraId="4520A3F4" w14:textId="77777777" w:rsidTr="007964DD">
              <w:tc>
                <w:tcPr>
                  <w:tcW w:w="2875" w:type="dxa"/>
                </w:tcPr>
                <w:p w14:paraId="0D36F352" w14:textId="77777777" w:rsidR="00EB47B7" w:rsidRDefault="00EB47B7" w:rsidP="00EB47B7">
                  <w:pPr>
                    <w:pStyle w:val="ListParagraph"/>
                    <w:ind w:left="0"/>
                  </w:pPr>
                  <w:r>
                    <w:t>Odd Numbers</w:t>
                  </w:r>
                </w:p>
              </w:tc>
              <w:tc>
                <w:tcPr>
                  <w:tcW w:w="5025" w:type="dxa"/>
                </w:tcPr>
                <w:p w14:paraId="10213F79" w14:textId="00FCE1CA" w:rsidR="00EB47B7" w:rsidRDefault="00EB47B7" w:rsidP="00EB47B7">
                  <w:pPr>
                    <w:pStyle w:val="ListParagraph"/>
                    <w:ind w:left="0"/>
                  </w:pPr>
                  <w:r>
                    <w:t xml:space="preserve">Total Collisions: </w:t>
                  </w:r>
                  <w:r>
                    <w:t>2</w:t>
                  </w:r>
                </w:p>
                <w:p w14:paraId="668CBEA6" w14:textId="702DB806" w:rsidR="00EB47B7" w:rsidRDefault="00EB47B7" w:rsidP="00EB47B7">
                  <w:pPr>
                    <w:pStyle w:val="ListParagraph"/>
                    <w:ind w:left="0"/>
                  </w:pPr>
                  <w:r>
                    <w:t xml:space="preserve">Total Search 100 iteration: </w:t>
                  </w:r>
                  <w:r>
                    <w:t>71</w:t>
                  </w:r>
                </w:p>
                <w:p w14:paraId="407AE143" w14:textId="798C5BCA" w:rsidR="00EB47B7" w:rsidRDefault="00EB47B7" w:rsidP="00EB47B7">
                  <w:pPr>
                    <w:pStyle w:val="ListParagraph"/>
                    <w:ind w:left="0"/>
                  </w:pPr>
                  <w:r>
                    <w:t xml:space="preserve">Average Searches per iteration: </w:t>
                  </w:r>
                  <w:r>
                    <w:t>0.71</w:t>
                  </w:r>
                </w:p>
              </w:tc>
            </w:tr>
          </w:tbl>
          <w:p w14:paraId="2A748EA0" w14:textId="77777777" w:rsidR="00EB47B7" w:rsidRDefault="00EB47B7" w:rsidP="00EB47B7">
            <w:pPr>
              <w:pStyle w:val="ListParagraph"/>
            </w:pPr>
          </w:p>
          <w:p w14:paraId="5C64D1C1" w14:textId="77777777" w:rsidR="00EB47B7" w:rsidRPr="00490B4D" w:rsidRDefault="00EB47B7" w:rsidP="00EB47B7">
            <w:pPr>
              <w:pStyle w:val="ListParagraph"/>
              <w:numPr>
                <w:ilvl w:val="0"/>
                <w:numId w:val="4"/>
              </w:numPr>
              <w:rPr>
                <w:sz w:val="28"/>
                <w:szCs w:val="28"/>
              </w:rPr>
            </w:pPr>
            <w:r w:rsidRPr="00490B4D">
              <w:rPr>
                <w:sz w:val="28"/>
                <w:szCs w:val="28"/>
              </w:rPr>
              <w:t>Chaining with BST:</w:t>
            </w:r>
          </w:p>
          <w:p w14:paraId="18ABF4F9" w14:textId="77777777" w:rsidR="00EB47B7" w:rsidRDefault="00EB47B7" w:rsidP="00EB47B7"/>
          <w:tbl>
            <w:tblPr>
              <w:tblStyle w:val="TableGrid"/>
              <w:tblW w:w="0" w:type="auto"/>
              <w:tblInd w:w="1440" w:type="dxa"/>
              <w:tblLook w:val="04A0" w:firstRow="1" w:lastRow="0" w:firstColumn="1" w:lastColumn="0" w:noHBand="0" w:noVBand="1"/>
            </w:tblPr>
            <w:tblGrid>
              <w:gridCol w:w="2875"/>
              <w:gridCol w:w="5025"/>
            </w:tblGrid>
            <w:tr w:rsidR="00EB47B7" w14:paraId="470EC66B" w14:textId="77777777" w:rsidTr="007964DD">
              <w:tc>
                <w:tcPr>
                  <w:tcW w:w="2875" w:type="dxa"/>
                </w:tcPr>
                <w:p w14:paraId="17E1A397" w14:textId="77777777" w:rsidR="00EB47B7" w:rsidRDefault="00EB47B7" w:rsidP="00EB47B7">
                  <w:pPr>
                    <w:pStyle w:val="ListParagraph"/>
                    <w:ind w:left="0"/>
                  </w:pPr>
                  <w:r>
                    <w:t>Prime Numbers</w:t>
                  </w:r>
                </w:p>
              </w:tc>
              <w:tc>
                <w:tcPr>
                  <w:tcW w:w="5025" w:type="dxa"/>
                </w:tcPr>
                <w:p w14:paraId="464D94FF" w14:textId="0CC87770" w:rsidR="00EB47B7" w:rsidRDefault="00EB47B7" w:rsidP="00EB47B7">
                  <w:pPr>
                    <w:pStyle w:val="ListParagraph"/>
                    <w:ind w:left="0"/>
                  </w:pPr>
                  <w:r>
                    <w:t xml:space="preserve">Total Collisions: </w:t>
                  </w:r>
                  <w:r>
                    <w:t>8</w:t>
                  </w:r>
                </w:p>
                <w:p w14:paraId="2959DCDF" w14:textId="385D01C9" w:rsidR="00EB47B7" w:rsidRDefault="00EB47B7" w:rsidP="00EB47B7">
                  <w:pPr>
                    <w:pStyle w:val="ListParagraph"/>
                    <w:ind w:left="0"/>
                  </w:pPr>
                  <w:r>
                    <w:t xml:space="preserve">Total Search 100 iteration: </w:t>
                  </w:r>
                  <w:r>
                    <w:t>34</w:t>
                  </w:r>
                </w:p>
                <w:p w14:paraId="777B0F81" w14:textId="6ED29894" w:rsidR="00EB47B7" w:rsidRDefault="00EB47B7" w:rsidP="00EB47B7">
                  <w:pPr>
                    <w:pStyle w:val="ListParagraph"/>
                    <w:ind w:left="0"/>
                  </w:pPr>
                  <w:r>
                    <w:t xml:space="preserve">Average Searches per iteration: </w:t>
                  </w:r>
                  <w:r>
                    <w:t>0.34</w:t>
                  </w:r>
                </w:p>
              </w:tc>
            </w:tr>
            <w:tr w:rsidR="00EB47B7" w14:paraId="1B5CC02C" w14:textId="77777777" w:rsidTr="007964DD">
              <w:tc>
                <w:tcPr>
                  <w:tcW w:w="2875" w:type="dxa"/>
                </w:tcPr>
                <w:p w14:paraId="1CDEC8C5" w14:textId="77777777" w:rsidR="00EB47B7" w:rsidRDefault="00EB47B7" w:rsidP="00EB47B7">
                  <w:pPr>
                    <w:pStyle w:val="ListParagraph"/>
                    <w:ind w:left="0"/>
                  </w:pPr>
                  <w:r>
                    <w:t>Even Numbers</w:t>
                  </w:r>
                </w:p>
              </w:tc>
              <w:tc>
                <w:tcPr>
                  <w:tcW w:w="5025" w:type="dxa"/>
                </w:tcPr>
                <w:p w14:paraId="29C8F580" w14:textId="129AEB0D" w:rsidR="00EB47B7" w:rsidRDefault="00EB47B7" w:rsidP="00EB47B7">
                  <w:pPr>
                    <w:pStyle w:val="ListParagraph"/>
                    <w:ind w:left="0"/>
                  </w:pPr>
                  <w:r>
                    <w:t xml:space="preserve">Total Collisions: </w:t>
                  </w:r>
                  <w:r>
                    <w:t>2</w:t>
                  </w:r>
                </w:p>
                <w:p w14:paraId="1D7EF15D" w14:textId="6E5CCDFA" w:rsidR="00EB47B7" w:rsidRDefault="00EB47B7" w:rsidP="00EB47B7">
                  <w:pPr>
                    <w:pStyle w:val="ListParagraph"/>
                    <w:ind w:left="0"/>
                  </w:pPr>
                  <w:r>
                    <w:t>Total Search 100 iteration: 1</w:t>
                  </w:r>
                  <w:r>
                    <w:t>1</w:t>
                  </w:r>
                </w:p>
                <w:p w14:paraId="29FE49AA" w14:textId="42C80A72" w:rsidR="00EB47B7" w:rsidRDefault="00EB47B7" w:rsidP="00EB47B7">
                  <w:pPr>
                    <w:pStyle w:val="ListParagraph"/>
                    <w:ind w:left="0"/>
                  </w:pPr>
                  <w:r>
                    <w:t xml:space="preserve">Average Searches per iteration: </w:t>
                  </w:r>
                  <w:r>
                    <w:t>0.11</w:t>
                  </w:r>
                </w:p>
              </w:tc>
            </w:tr>
            <w:tr w:rsidR="00EB47B7" w14:paraId="4025A326" w14:textId="77777777" w:rsidTr="007964DD">
              <w:tc>
                <w:tcPr>
                  <w:tcW w:w="2875" w:type="dxa"/>
                </w:tcPr>
                <w:p w14:paraId="5045216A" w14:textId="77777777" w:rsidR="00EB47B7" w:rsidRDefault="00EB47B7" w:rsidP="00EB47B7">
                  <w:pPr>
                    <w:pStyle w:val="ListParagraph"/>
                    <w:ind w:left="0"/>
                  </w:pPr>
                  <w:r>
                    <w:t>Odd Numbers</w:t>
                  </w:r>
                </w:p>
              </w:tc>
              <w:tc>
                <w:tcPr>
                  <w:tcW w:w="5025" w:type="dxa"/>
                </w:tcPr>
                <w:p w14:paraId="071FB9A6" w14:textId="77777777" w:rsidR="00EB47B7" w:rsidRDefault="00EB47B7" w:rsidP="00EB47B7">
                  <w:pPr>
                    <w:pStyle w:val="ListParagraph"/>
                    <w:ind w:left="0"/>
                  </w:pPr>
                  <w:r>
                    <w:t>Total Collisions: 3</w:t>
                  </w:r>
                </w:p>
                <w:p w14:paraId="6721DC7C" w14:textId="7D775E89" w:rsidR="00EB47B7" w:rsidRDefault="00EB47B7" w:rsidP="00EB47B7">
                  <w:pPr>
                    <w:pStyle w:val="ListParagraph"/>
                    <w:ind w:left="0"/>
                  </w:pPr>
                  <w:r>
                    <w:t xml:space="preserve">Total Search 100 iteration: </w:t>
                  </w:r>
                  <w:r>
                    <w:t>7</w:t>
                  </w:r>
                </w:p>
                <w:p w14:paraId="19147051" w14:textId="0A58FB53" w:rsidR="00EB47B7" w:rsidRDefault="00EB47B7" w:rsidP="00EB47B7">
                  <w:pPr>
                    <w:pStyle w:val="ListParagraph"/>
                    <w:ind w:left="0"/>
                  </w:pPr>
                  <w:r>
                    <w:t xml:space="preserve">Average Searches per iteration: </w:t>
                  </w:r>
                  <w:r>
                    <w:t>0.07</w:t>
                  </w:r>
                </w:p>
              </w:tc>
            </w:tr>
          </w:tbl>
          <w:p w14:paraId="45CFAEB6" w14:textId="77777777" w:rsidR="00EB47B7" w:rsidRDefault="00EB47B7" w:rsidP="00EB47B7"/>
          <w:p w14:paraId="195ED8CA" w14:textId="77777777" w:rsidR="00EB47B7" w:rsidRPr="00112236" w:rsidRDefault="00EB47B7" w:rsidP="00EB47B7">
            <w:pPr>
              <w:pStyle w:val="ListParagraph"/>
              <w:numPr>
                <w:ilvl w:val="0"/>
                <w:numId w:val="4"/>
              </w:numPr>
              <w:rPr>
                <w:sz w:val="28"/>
                <w:szCs w:val="28"/>
              </w:rPr>
            </w:pPr>
            <w:r w:rsidRPr="00112236">
              <w:rPr>
                <w:sz w:val="28"/>
                <w:szCs w:val="28"/>
              </w:rPr>
              <w:t>Chaining with AVL:</w:t>
            </w:r>
          </w:p>
          <w:p w14:paraId="357E5AB4" w14:textId="77777777" w:rsidR="00EB47B7" w:rsidRDefault="00EB47B7" w:rsidP="00EB47B7"/>
          <w:tbl>
            <w:tblPr>
              <w:tblStyle w:val="TableGrid"/>
              <w:tblW w:w="0" w:type="auto"/>
              <w:tblInd w:w="1440" w:type="dxa"/>
              <w:tblLook w:val="04A0" w:firstRow="1" w:lastRow="0" w:firstColumn="1" w:lastColumn="0" w:noHBand="0" w:noVBand="1"/>
            </w:tblPr>
            <w:tblGrid>
              <w:gridCol w:w="2875"/>
              <w:gridCol w:w="5025"/>
            </w:tblGrid>
            <w:tr w:rsidR="00EB47B7" w14:paraId="23FBE84F" w14:textId="77777777" w:rsidTr="007964DD">
              <w:tc>
                <w:tcPr>
                  <w:tcW w:w="2875" w:type="dxa"/>
                </w:tcPr>
                <w:p w14:paraId="4B6A733F" w14:textId="77777777" w:rsidR="00EB47B7" w:rsidRDefault="00EB47B7" w:rsidP="00EB47B7">
                  <w:pPr>
                    <w:pStyle w:val="ListParagraph"/>
                    <w:ind w:left="0"/>
                  </w:pPr>
                  <w:r>
                    <w:t>Prime Numbers</w:t>
                  </w:r>
                </w:p>
              </w:tc>
              <w:tc>
                <w:tcPr>
                  <w:tcW w:w="5025" w:type="dxa"/>
                </w:tcPr>
                <w:p w14:paraId="4DD41925" w14:textId="18311393" w:rsidR="00EB47B7" w:rsidRDefault="00EB47B7" w:rsidP="00EB47B7">
                  <w:pPr>
                    <w:pStyle w:val="ListParagraph"/>
                    <w:ind w:left="0"/>
                  </w:pPr>
                  <w:r>
                    <w:t xml:space="preserve">Total Collisions: </w:t>
                  </w:r>
                  <w:r>
                    <w:t>9</w:t>
                  </w:r>
                </w:p>
                <w:p w14:paraId="5CD57170" w14:textId="075B824D" w:rsidR="00EB47B7" w:rsidRDefault="00EB47B7" w:rsidP="00EB47B7">
                  <w:pPr>
                    <w:pStyle w:val="ListParagraph"/>
                    <w:ind w:left="0"/>
                  </w:pPr>
                  <w:r>
                    <w:t xml:space="preserve">Total Search 100 iteration: </w:t>
                  </w:r>
                  <w:r>
                    <w:t>34</w:t>
                  </w:r>
                </w:p>
                <w:p w14:paraId="036DBD18" w14:textId="21773C7D" w:rsidR="00EB47B7" w:rsidRDefault="00EB47B7" w:rsidP="00EB47B7">
                  <w:pPr>
                    <w:pStyle w:val="ListParagraph"/>
                    <w:ind w:left="0"/>
                  </w:pPr>
                  <w:r>
                    <w:t xml:space="preserve">Average Searches per iteration: </w:t>
                  </w:r>
                  <w:r>
                    <w:t>0.34</w:t>
                  </w:r>
                </w:p>
              </w:tc>
            </w:tr>
            <w:tr w:rsidR="00EB47B7" w14:paraId="6AF5B862" w14:textId="77777777" w:rsidTr="007964DD">
              <w:tc>
                <w:tcPr>
                  <w:tcW w:w="2875" w:type="dxa"/>
                </w:tcPr>
                <w:p w14:paraId="120BE715" w14:textId="77777777" w:rsidR="00EB47B7" w:rsidRDefault="00EB47B7" w:rsidP="00EB47B7">
                  <w:pPr>
                    <w:pStyle w:val="ListParagraph"/>
                    <w:ind w:left="0"/>
                  </w:pPr>
                  <w:r>
                    <w:t>Even Numbers</w:t>
                  </w:r>
                </w:p>
              </w:tc>
              <w:tc>
                <w:tcPr>
                  <w:tcW w:w="5025" w:type="dxa"/>
                </w:tcPr>
                <w:p w14:paraId="6DACD5EF" w14:textId="34A0C811" w:rsidR="00EB47B7" w:rsidRDefault="00EB47B7" w:rsidP="00EB47B7">
                  <w:pPr>
                    <w:pStyle w:val="ListParagraph"/>
                    <w:ind w:left="0"/>
                  </w:pPr>
                  <w:r>
                    <w:t xml:space="preserve">Total Collisions: </w:t>
                  </w:r>
                  <w:r>
                    <w:t>2</w:t>
                  </w:r>
                </w:p>
                <w:p w14:paraId="1A9832B4" w14:textId="1C4B2E51" w:rsidR="00EB47B7" w:rsidRDefault="00EB47B7" w:rsidP="00EB47B7">
                  <w:pPr>
                    <w:pStyle w:val="ListParagraph"/>
                    <w:ind w:left="0"/>
                  </w:pPr>
                  <w:r>
                    <w:t xml:space="preserve">Total Search 100 iteration: </w:t>
                  </w:r>
                  <w:r>
                    <w:t>11</w:t>
                  </w:r>
                </w:p>
                <w:p w14:paraId="5BDDE70D" w14:textId="114FB606" w:rsidR="00EB47B7" w:rsidRDefault="00EB47B7" w:rsidP="00EB47B7">
                  <w:pPr>
                    <w:pStyle w:val="ListParagraph"/>
                    <w:ind w:left="0"/>
                  </w:pPr>
                  <w:r>
                    <w:t xml:space="preserve">Average Searches per iteration: </w:t>
                  </w:r>
                  <w:r>
                    <w:t>0.11</w:t>
                  </w:r>
                </w:p>
              </w:tc>
            </w:tr>
            <w:tr w:rsidR="00EB47B7" w14:paraId="377C3F62" w14:textId="77777777" w:rsidTr="007964DD">
              <w:tc>
                <w:tcPr>
                  <w:tcW w:w="2875" w:type="dxa"/>
                </w:tcPr>
                <w:p w14:paraId="6FAF7F8F" w14:textId="77777777" w:rsidR="00EB47B7" w:rsidRDefault="00EB47B7" w:rsidP="00EB47B7">
                  <w:pPr>
                    <w:pStyle w:val="ListParagraph"/>
                    <w:ind w:left="0"/>
                  </w:pPr>
                  <w:r>
                    <w:t>Odd Numbers</w:t>
                  </w:r>
                </w:p>
              </w:tc>
              <w:tc>
                <w:tcPr>
                  <w:tcW w:w="5025" w:type="dxa"/>
                </w:tcPr>
                <w:p w14:paraId="3ABD89CF" w14:textId="77777777" w:rsidR="00EB47B7" w:rsidRDefault="00EB47B7" w:rsidP="00EB47B7">
                  <w:pPr>
                    <w:pStyle w:val="ListParagraph"/>
                    <w:ind w:left="0"/>
                  </w:pPr>
                  <w:r>
                    <w:t>Total Collisions: 3</w:t>
                  </w:r>
                </w:p>
                <w:p w14:paraId="145CA397" w14:textId="2F1995B2" w:rsidR="00EB47B7" w:rsidRDefault="00EB47B7" w:rsidP="00EB47B7">
                  <w:pPr>
                    <w:pStyle w:val="ListParagraph"/>
                    <w:ind w:left="0"/>
                  </w:pPr>
                  <w:r>
                    <w:t xml:space="preserve">Total Search 100 iteration: </w:t>
                  </w:r>
                  <w:r>
                    <w:t>7</w:t>
                  </w:r>
                </w:p>
                <w:p w14:paraId="40FCA615" w14:textId="3BE1D8E4" w:rsidR="00EB47B7" w:rsidRDefault="00EB47B7" w:rsidP="00EB47B7">
                  <w:pPr>
                    <w:pStyle w:val="ListParagraph"/>
                    <w:ind w:left="0"/>
                  </w:pPr>
                  <w:r>
                    <w:t xml:space="preserve">Average Searches per iteration: </w:t>
                  </w:r>
                  <w:r>
                    <w:t>0</w:t>
                  </w:r>
                  <w:r>
                    <w:t>.</w:t>
                  </w:r>
                  <w:r>
                    <w:t>07</w:t>
                  </w:r>
                </w:p>
              </w:tc>
            </w:tr>
          </w:tbl>
          <w:p w14:paraId="44DB06BA" w14:textId="36BA19D4" w:rsidR="00EB47B7" w:rsidRPr="00EB47B7" w:rsidRDefault="00EB47B7" w:rsidP="00EB47B7"/>
        </w:tc>
      </w:tr>
    </w:tbl>
    <w:p w14:paraId="6F61FEC6" w14:textId="77777777" w:rsidR="009B2968" w:rsidRDefault="009B2968"/>
    <w:p w14:paraId="1D77D211" w14:textId="77777777" w:rsidR="00211CE6" w:rsidRDefault="00211CE6" w:rsidP="00211CE6">
      <w:pPr>
        <w:pStyle w:val="GraphicAnchor"/>
      </w:pPr>
    </w:p>
    <w:sectPr w:rsidR="00211CE6" w:rsidSect="009B2968">
      <w:headerReference w:type="default" r:id="rId12"/>
      <w:footerReference w:type="even" r:id="rId13"/>
      <w:footerReference w:type="default" r:id="rId14"/>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49D82" w14:textId="77777777" w:rsidR="00592C63" w:rsidRDefault="00592C63" w:rsidP="009B2968">
      <w:r>
        <w:separator/>
      </w:r>
    </w:p>
  </w:endnote>
  <w:endnote w:type="continuationSeparator" w:id="0">
    <w:p w14:paraId="78C6AD2C" w14:textId="77777777" w:rsidR="00592C63" w:rsidRDefault="00592C63"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218877"/>
      <w:docPartObj>
        <w:docPartGallery w:val="Page Numbers (Bottom of Page)"/>
        <w:docPartUnique/>
      </w:docPartObj>
    </w:sdtPr>
    <w:sdtContent>
      <w:p w14:paraId="6D43B74A"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DB960E"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26A5A" w14:textId="77777777" w:rsidR="009B2968" w:rsidRDefault="00E832AC" w:rsidP="00E832AC">
    <w:pPr>
      <w:pStyle w:val="Footer"/>
      <w:rPr>
        <w:rStyle w:val="PageNumber"/>
      </w:rPr>
    </w:pPr>
    <w:r w:rsidRPr="00E832AC">
      <w:t>PAGE</w:t>
    </w:r>
    <w:r>
      <w:t xml:space="preserve">   </w:t>
    </w:r>
    <w:sdt>
      <w:sdtPr>
        <w:rPr>
          <w:rStyle w:val="PageNumber"/>
        </w:rPr>
        <w:id w:val="-601500411"/>
        <w:docPartObj>
          <w:docPartGallery w:val="Page Numbers (Bottom of Page)"/>
          <w:docPartUnique/>
        </w:docPartObj>
      </w:sdtPr>
      <w:sdtContent>
        <w:r w:rsidR="009B2968">
          <w:rPr>
            <w:rStyle w:val="PageNumber"/>
          </w:rPr>
          <w:fldChar w:fldCharType="begin"/>
        </w:r>
        <w:r w:rsidR="009B2968">
          <w:rPr>
            <w:rStyle w:val="PageNumber"/>
          </w:rPr>
          <w:instrText xml:space="preserve"> PAGE </w:instrText>
        </w:r>
        <w:r w:rsidR="009B2968">
          <w:rPr>
            <w:rStyle w:val="PageNumber"/>
          </w:rPr>
          <w:fldChar w:fldCharType="separate"/>
        </w:r>
        <w:r w:rsidR="00A123DD">
          <w:rPr>
            <w:rStyle w:val="PageNumber"/>
            <w:noProof/>
          </w:rPr>
          <w:t>2</w:t>
        </w:r>
        <w:r w:rsidR="009B2968">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A1B0C" w14:textId="77777777" w:rsidR="00592C63" w:rsidRDefault="00592C63" w:rsidP="009B2968">
      <w:r>
        <w:separator/>
      </w:r>
    </w:p>
  </w:footnote>
  <w:footnote w:type="continuationSeparator" w:id="0">
    <w:p w14:paraId="25798A49" w14:textId="77777777" w:rsidR="00592C63" w:rsidRDefault="00592C63"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6A0A4" w14:textId="77777777" w:rsidR="009B2968" w:rsidRPr="009B2968" w:rsidRDefault="009B2968" w:rsidP="00E832AC">
    <w:pPr>
      <w:pStyle w:val="Header"/>
    </w:pPr>
    <w:r w:rsidRPr="00E44B70">
      <w:rPr>
        <w:noProof/>
        <w:lang w:eastAsia="en-AU"/>
      </w:rPr>
      <mc:AlternateContent>
        <mc:Choice Requires="wps">
          <w:drawing>
            <wp:inline distT="0" distB="0" distL="0" distR="0" wp14:anchorId="2B0A356A" wp14:editId="41AFF495">
              <wp:extent cx="4970977" cy="45719"/>
              <wp:effectExtent l="0" t="0" r="0" b="5715"/>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4970977"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inline>
          </w:drawing>
        </mc:Choice>
        <mc:Fallback>
          <w:pict>
            <v:rect w14:anchorId="47022F08" id="Rectangle 5" o:spid="_x0000_s1026" alt="&quot;&quot;" style="width:391.4pt;height:3.6pt;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" fillcolor="#e2b80f [3204]" stroked="f" strokeweight="2pt">
              <v:stroke miterlimit="4"/>
              <v:textbox inset="3pt,3pt,3pt,3pt"/>
              <w10:anchorlock/>
            </v:rect>
          </w:pict>
        </mc:Fallback>
      </mc:AlternateContent>
    </w:r>
    <w:r>
      <w:t xml:space="preserve">      </w:t>
    </w:r>
    <w:sdt>
      <w:sdtPr>
        <w:id w:val="-2076273252"/>
        <w:placeholder>
          <w:docPart w:val="ADBCCAD72F0C45B7908C5D0E627A1005"/>
        </w:placeholder>
        <w:temporary/>
        <w:showingPlcHdr/>
        <w15:appearance w15:val="hidden"/>
      </w:sdtPr>
      <w:sdtContent>
        <w:r w:rsidR="00A123DD" w:rsidRPr="00E832AC">
          <w:t>REPORT TITLE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164A"/>
    <w:multiLevelType w:val="hybridMultilevel"/>
    <w:tmpl w:val="96D85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E66BDD"/>
    <w:multiLevelType w:val="hybridMultilevel"/>
    <w:tmpl w:val="B0400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350BF1"/>
    <w:multiLevelType w:val="hybridMultilevel"/>
    <w:tmpl w:val="C304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909A2"/>
    <w:multiLevelType w:val="hybridMultilevel"/>
    <w:tmpl w:val="759EA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674B47"/>
    <w:multiLevelType w:val="hybridMultilevel"/>
    <w:tmpl w:val="6150C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D667D"/>
    <w:multiLevelType w:val="hybridMultilevel"/>
    <w:tmpl w:val="4FBE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22697">
    <w:abstractNumId w:val="2"/>
  </w:num>
  <w:num w:numId="2" w16cid:durableId="617683200">
    <w:abstractNumId w:val="5"/>
  </w:num>
  <w:num w:numId="3" w16cid:durableId="814612710">
    <w:abstractNumId w:val="1"/>
  </w:num>
  <w:num w:numId="4" w16cid:durableId="45111452">
    <w:abstractNumId w:val="4"/>
  </w:num>
  <w:num w:numId="5" w16cid:durableId="1964769406">
    <w:abstractNumId w:val="3"/>
  </w:num>
  <w:num w:numId="6" w16cid:durableId="528956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7B7"/>
    <w:rsid w:val="000114EB"/>
    <w:rsid w:val="000359D1"/>
    <w:rsid w:val="00075273"/>
    <w:rsid w:val="00086AFE"/>
    <w:rsid w:val="00112236"/>
    <w:rsid w:val="00187632"/>
    <w:rsid w:val="001D390E"/>
    <w:rsid w:val="00211CE6"/>
    <w:rsid w:val="002366C9"/>
    <w:rsid w:val="00332714"/>
    <w:rsid w:val="003A7DA5"/>
    <w:rsid w:val="003E6AB7"/>
    <w:rsid w:val="00490B4D"/>
    <w:rsid w:val="005526B1"/>
    <w:rsid w:val="00592C63"/>
    <w:rsid w:val="006C60E6"/>
    <w:rsid w:val="00952F7D"/>
    <w:rsid w:val="009A380C"/>
    <w:rsid w:val="009B2968"/>
    <w:rsid w:val="009B72D4"/>
    <w:rsid w:val="009D4923"/>
    <w:rsid w:val="00A07DCE"/>
    <w:rsid w:val="00A123DD"/>
    <w:rsid w:val="00A602AF"/>
    <w:rsid w:val="00A64F96"/>
    <w:rsid w:val="00AE2317"/>
    <w:rsid w:val="00C3007A"/>
    <w:rsid w:val="00C95220"/>
    <w:rsid w:val="00E44B70"/>
    <w:rsid w:val="00E832AC"/>
    <w:rsid w:val="00EA4A50"/>
    <w:rsid w:val="00EB47B7"/>
    <w:rsid w:val="00F4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5C7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32AC"/>
  </w:style>
  <w:style w:type="paragraph" w:styleId="Heading1">
    <w:name w:val="heading 1"/>
    <w:basedOn w:val="Normal"/>
    <w:next w:val="Normal"/>
    <w:link w:val="Heading1Char"/>
    <w:qFormat/>
    <w:rsid w:val="009B72D4"/>
    <w:pPr>
      <w:outlineLvl w:val="0"/>
    </w:pPr>
    <w:rPr>
      <w:rFonts w:asciiTheme="majorHAnsi" w:hAnsiTheme="majorHAnsi"/>
      <w:b/>
      <w:sz w:val="80"/>
      <w:szCs w:val="8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9B72D4"/>
    <w:rPr>
      <w:rFonts w:asciiTheme="majorHAnsi" w:hAnsiTheme="majorHAnsi"/>
      <w:b/>
      <w:sz w:val="80"/>
      <w:szCs w:val="8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paragraph" w:styleId="ListParagraph">
    <w:name w:val="List Paragraph"/>
    <w:basedOn w:val="Normal"/>
    <w:uiPriority w:val="34"/>
    <w:qFormat/>
    <w:rsid w:val="00EB4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LS\AppData\Roaming\Microsoft\Templates\Modern%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BCCAD72F0C45B7908C5D0E627A1005"/>
        <w:category>
          <w:name w:val="General"/>
          <w:gallery w:val="placeholder"/>
        </w:category>
        <w:types>
          <w:type w:val="bbPlcHdr"/>
        </w:types>
        <w:behaviors>
          <w:behavior w:val="content"/>
        </w:behaviors>
        <w:guid w:val="{1562842F-5556-4096-B664-6BA799218AC3}"/>
      </w:docPartPr>
      <w:docPartBody>
        <w:p w:rsidR="00000000" w:rsidRDefault="00000000">
          <w:pPr>
            <w:pStyle w:val="ADBCCAD72F0C45B7908C5D0E627A1005"/>
          </w:pPr>
          <w:r>
            <w:t>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20"/>
    <w:rsid w:val="00E24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A2682FF46641A08A95DC623D8DE0F5">
    <w:name w:val="33A2682FF46641A08A95DC623D8DE0F5"/>
  </w:style>
  <w:style w:type="paragraph" w:customStyle="1" w:styleId="B6AAAD4131524D898376C04D1E2D3C48">
    <w:name w:val="B6AAAD4131524D898376C04D1E2D3C48"/>
  </w:style>
  <w:style w:type="paragraph" w:customStyle="1" w:styleId="5BB03B98A93E4316853F2E810F68E4D3">
    <w:name w:val="5BB03B98A93E4316853F2E810F68E4D3"/>
  </w:style>
  <w:style w:type="paragraph" w:customStyle="1" w:styleId="4FDCAD1F6D0E47FA840E13AD9AA031E4">
    <w:name w:val="4FDCAD1F6D0E47FA840E13AD9AA031E4"/>
  </w:style>
  <w:style w:type="paragraph" w:customStyle="1" w:styleId="1980CC6524DB4443B8EF46C62EC202A3">
    <w:name w:val="1980CC6524DB4443B8EF46C62EC202A3"/>
  </w:style>
  <w:style w:type="paragraph" w:customStyle="1" w:styleId="2CA8333DBE614D3EA70622F36BF78347">
    <w:name w:val="2CA8333DBE614D3EA70622F36BF78347"/>
  </w:style>
  <w:style w:type="paragraph" w:customStyle="1" w:styleId="Text">
    <w:name w:val="Text"/>
    <w:basedOn w:val="Normal"/>
    <w:uiPriority w:val="5"/>
    <w:qFormat/>
    <w:pPr>
      <w:spacing w:after="0" w:line="240" w:lineRule="auto"/>
    </w:pPr>
    <w:rPr>
      <w:rFonts w:eastAsiaTheme="minorHAnsi"/>
      <w:kern w:val="0"/>
      <w:sz w:val="28"/>
      <w:szCs w:val="28"/>
      <w14:ligatures w14:val="none"/>
    </w:rPr>
  </w:style>
  <w:style w:type="paragraph" w:customStyle="1" w:styleId="0D2D85065F2D4DF28470FB95082BE395">
    <w:name w:val="0D2D85065F2D4DF28470FB95082BE395"/>
  </w:style>
  <w:style w:type="paragraph" w:customStyle="1" w:styleId="9C6D2E03DADD4B91A653E713A7A50221">
    <w:name w:val="9C6D2E03DADD4B91A653E713A7A50221"/>
  </w:style>
  <w:style w:type="paragraph" w:customStyle="1" w:styleId="ADBCCAD72F0C45B7908C5D0E627A1005">
    <w:name w:val="ADBCCAD72F0C45B7908C5D0E627A1005"/>
  </w:style>
  <w:style w:type="paragraph" w:customStyle="1" w:styleId="DCB4D6ADE15D48578B82B3DEF9270C32">
    <w:name w:val="DCB4D6ADE15D48578B82B3DEF9270C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2.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4.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report</Template>
  <TotalTime>0</TotalTime>
  <Pages>3</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2023-12-31T17:58:00Z</dcterms:created>
  <dcterms:modified xsi:type="dcterms:W3CDTF">2023-12-31T18:20:00Z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